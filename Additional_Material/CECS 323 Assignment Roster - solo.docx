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1F5C" w14:textId="6748C916" w:rsidR="00301DC5" w:rsidRDefault="00F871CF" w:rsidP="00F871CF">
      <w:pPr>
        <w:pStyle w:val="DaveTitle"/>
      </w:pPr>
      <w:r>
        <w:t>CECS 323 Assignment Roster</w:t>
      </w:r>
    </w:p>
    <w:tbl>
      <w:tblPr>
        <w:tblStyle w:val="TableGrid"/>
        <w:tblW w:w="0" w:type="auto"/>
        <w:tblLook w:val="04A0" w:firstRow="1" w:lastRow="0" w:firstColumn="1" w:lastColumn="0" w:noHBand="0" w:noVBand="1"/>
      </w:tblPr>
      <w:tblGrid>
        <w:gridCol w:w="2875"/>
        <w:gridCol w:w="6475"/>
      </w:tblGrid>
      <w:tr w:rsidR="00F871CF" w14:paraId="79D85BA6" w14:textId="77777777" w:rsidTr="00F871CF">
        <w:tc>
          <w:tcPr>
            <w:tcW w:w="2875" w:type="dxa"/>
          </w:tcPr>
          <w:p w14:paraId="73F03BD6" w14:textId="70898A27" w:rsidR="00F871CF" w:rsidRPr="00F871CF" w:rsidRDefault="00F871CF" w:rsidP="00F871CF">
            <w:pPr>
              <w:pStyle w:val="DaveNormal"/>
              <w:rPr>
                <w:b/>
                <w:bCs/>
              </w:rPr>
            </w:pPr>
            <w:r>
              <w:rPr>
                <w:b/>
                <w:bCs/>
              </w:rPr>
              <w:t>Project Name:</w:t>
            </w:r>
          </w:p>
        </w:tc>
        <w:tc>
          <w:tcPr>
            <w:tcW w:w="6475" w:type="dxa"/>
          </w:tcPr>
          <w:p w14:paraId="1172BD64" w14:textId="2201544C" w:rsidR="00F871CF" w:rsidRPr="00F871CF" w:rsidRDefault="006E2894" w:rsidP="00F871CF">
            <w:pPr>
              <w:pStyle w:val="DaveNormal"/>
            </w:pPr>
            <w:r>
              <w:t>JPA Project - Books</w:t>
            </w:r>
          </w:p>
        </w:tc>
      </w:tr>
      <w:tr w:rsidR="00F871CF" w14:paraId="32B5FDA6" w14:textId="77777777" w:rsidTr="00BF34DD">
        <w:tc>
          <w:tcPr>
            <w:tcW w:w="9350" w:type="dxa"/>
            <w:gridSpan w:val="2"/>
          </w:tcPr>
          <w:p w14:paraId="29D6DBAB" w14:textId="6834F106" w:rsidR="00F871CF" w:rsidRPr="00F871CF" w:rsidRDefault="00F871CF" w:rsidP="00F871CF">
            <w:pPr>
              <w:pStyle w:val="DaveNormal"/>
              <w:jc w:val="center"/>
              <w:rPr>
                <w:b/>
                <w:bCs/>
              </w:rPr>
            </w:pPr>
            <w:r>
              <w:rPr>
                <w:b/>
                <w:bCs/>
              </w:rPr>
              <w:t>Team Members</w:t>
            </w:r>
          </w:p>
        </w:tc>
      </w:tr>
      <w:tr w:rsidR="00F871CF" w14:paraId="037A49CB" w14:textId="77777777" w:rsidTr="00F871CF">
        <w:tc>
          <w:tcPr>
            <w:tcW w:w="2875" w:type="dxa"/>
          </w:tcPr>
          <w:p w14:paraId="0AD08A92" w14:textId="5CD288D1" w:rsidR="00F871CF" w:rsidRDefault="00F871CF" w:rsidP="00F871CF">
            <w:pPr>
              <w:pStyle w:val="DaveNormal"/>
            </w:pPr>
            <w:r>
              <w:t>Team member #1 name:</w:t>
            </w:r>
          </w:p>
        </w:tc>
        <w:tc>
          <w:tcPr>
            <w:tcW w:w="6475" w:type="dxa"/>
          </w:tcPr>
          <w:p w14:paraId="7D60BE87" w14:textId="4BE60DD8" w:rsidR="00F871CF" w:rsidRDefault="006E2894" w:rsidP="00F871CF">
            <w:pPr>
              <w:pStyle w:val="DaveNormal"/>
            </w:pPr>
            <w:r>
              <w:t>Ashton Mulkey</w:t>
            </w:r>
          </w:p>
        </w:tc>
      </w:tr>
      <w:tr w:rsidR="00F871CF" w14:paraId="3662EDC7" w14:textId="77777777" w:rsidTr="00F871CF">
        <w:tc>
          <w:tcPr>
            <w:tcW w:w="2875" w:type="dxa"/>
          </w:tcPr>
          <w:p w14:paraId="54115DCF" w14:textId="7288333C" w:rsidR="00F871CF" w:rsidRDefault="00F871CF" w:rsidP="00F871CF">
            <w:pPr>
              <w:pStyle w:val="DaveNormal"/>
            </w:pPr>
            <w:r>
              <w:t>Team member #2 name:</w:t>
            </w:r>
          </w:p>
        </w:tc>
        <w:tc>
          <w:tcPr>
            <w:tcW w:w="6475" w:type="dxa"/>
          </w:tcPr>
          <w:p w14:paraId="3948BC0C" w14:textId="77777777" w:rsidR="00F871CF" w:rsidRDefault="00F871CF" w:rsidP="00F871CF">
            <w:pPr>
              <w:pStyle w:val="DaveNormal"/>
            </w:pPr>
          </w:p>
        </w:tc>
      </w:tr>
      <w:tr w:rsidR="00F871CF" w14:paraId="28292AD2" w14:textId="77777777" w:rsidTr="00F871CF">
        <w:tc>
          <w:tcPr>
            <w:tcW w:w="2875" w:type="dxa"/>
          </w:tcPr>
          <w:p w14:paraId="4F12134C" w14:textId="4734801F" w:rsidR="00F871CF" w:rsidRDefault="00F871CF" w:rsidP="00F871CF">
            <w:pPr>
              <w:pStyle w:val="DaveNormal"/>
            </w:pPr>
            <w:r>
              <w:t>Team member #3 name:</w:t>
            </w:r>
          </w:p>
        </w:tc>
        <w:tc>
          <w:tcPr>
            <w:tcW w:w="6475" w:type="dxa"/>
          </w:tcPr>
          <w:p w14:paraId="037B3191" w14:textId="77777777" w:rsidR="00F871CF" w:rsidRDefault="00F871CF" w:rsidP="00F871CF">
            <w:pPr>
              <w:pStyle w:val="DaveNormal"/>
            </w:pPr>
          </w:p>
        </w:tc>
      </w:tr>
      <w:tr w:rsidR="00F871CF" w14:paraId="113AF0FE" w14:textId="77777777" w:rsidTr="00F871CF">
        <w:tc>
          <w:tcPr>
            <w:tcW w:w="2875" w:type="dxa"/>
          </w:tcPr>
          <w:p w14:paraId="5B2F31D2" w14:textId="27D9580F" w:rsidR="00F871CF" w:rsidRDefault="00F871CF" w:rsidP="00F871CF">
            <w:pPr>
              <w:pStyle w:val="DaveNormal"/>
            </w:pPr>
            <w:r>
              <w:t>Team member #4 name:</w:t>
            </w:r>
          </w:p>
        </w:tc>
        <w:tc>
          <w:tcPr>
            <w:tcW w:w="6475" w:type="dxa"/>
          </w:tcPr>
          <w:p w14:paraId="3C973E39" w14:textId="77777777" w:rsidR="00F871CF" w:rsidRDefault="00F871CF" w:rsidP="00F871CF">
            <w:pPr>
              <w:pStyle w:val="DaveNormal"/>
            </w:pPr>
          </w:p>
        </w:tc>
      </w:tr>
    </w:tbl>
    <w:p w14:paraId="6E5731B9" w14:textId="6B4FDD7F" w:rsidR="00F871CF" w:rsidRDefault="00F871CF" w:rsidP="00F871CF">
      <w:pPr>
        <w:pStyle w:val="DaveNormal"/>
      </w:pPr>
    </w:p>
    <w:p w14:paraId="71F148B8" w14:textId="3E874F94" w:rsidR="00F871CF" w:rsidRDefault="00F871CF" w:rsidP="00F871CF">
      <w:pPr>
        <w:pStyle w:val="DaveNormal"/>
      </w:pPr>
      <w:r>
        <w:t xml:space="preserve">The team should agree on the task assignments as soon as possible, and then review them </w:t>
      </w:r>
      <w:r w:rsidRPr="00620D98">
        <w:rPr>
          <w:b/>
          <w:bCs/>
        </w:rPr>
        <w:t>daily</w:t>
      </w:r>
      <w:r>
        <w:t xml:space="preserve">.  Plans will have to change frequently as you find that the amount of effort and time was not what you expected.  Try to make the tasks small enough that a single person can perform </w:t>
      </w:r>
      <w:r w:rsidR="00620D98">
        <w:t>them yet</w:t>
      </w:r>
      <w:r>
        <w:t xml:space="preserve"> be a significant chunk of the </w:t>
      </w:r>
      <w:proofErr w:type="gramStart"/>
      <w:r>
        <w:t>project as a whole</w:t>
      </w:r>
      <w:proofErr w:type="gramEnd"/>
      <w:r>
        <w:t>.</w:t>
      </w:r>
      <w:r w:rsidR="00732D6E">
        <w:t xml:space="preserve">  I would guess that any single task that rates 5% or more of the total for the project is large enough to show up in the task list.</w:t>
      </w:r>
    </w:p>
    <w:p w14:paraId="7778F6E8" w14:textId="64503951" w:rsidR="00F871CF" w:rsidRDefault="00F871CF" w:rsidP="00F871CF">
      <w:pPr>
        <w:pStyle w:val="DaveNormal"/>
      </w:pPr>
      <w:r>
        <w:t>The % of total project column is the team’s assessment of how large a part that task played in the project overall.  The final grade that each of you receives on the project will be a function of both the % of the total project that you contributed, and the quality of your work.</w:t>
      </w:r>
    </w:p>
    <w:p w14:paraId="4A996A55" w14:textId="281A0078" w:rsidR="00F871CF" w:rsidRDefault="00F871CF" w:rsidP="00F871CF">
      <w:pPr>
        <w:pStyle w:val="DaveNormal"/>
      </w:pPr>
      <w:r>
        <w:t xml:space="preserve">The team </w:t>
      </w:r>
      <w:proofErr w:type="gramStart"/>
      <w:r w:rsidRPr="00732D6E">
        <w:rPr>
          <w:b/>
          <w:bCs/>
        </w:rPr>
        <w:t>as a whole will</w:t>
      </w:r>
      <w:proofErr w:type="gramEnd"/>
      <w:r>
        <w:t xml:space="preserve"> fill out this table </w:t>
      </w:r>
      <w:r>
        <w:rPr>
          <w:b/>
          <w:bCs/>
        </w:rPr>
        <w:t>without</w:t>
      </w:r>
      <w:r>
        <w:t xml:space="preserve"> assigning an assessment on </w:t>
      </w:r>
      <w:r w:rsidR="00732D6E">
        <w:t>each</w:t>
      </w:r>
      <w:r>
        <w:t xml:space="preserve"> task.</w:t>
      </w:r>
      <w:r w:rsidR="00732D6E">
        <w:t xml:space="preserve">  The blank task list is a required deliverable for the project.  </w:t>
      </w:r>
      <w:r w:rsidR="00620D98">
        <w:t>At the end of the project, e</w:t>
      </w:r>
      <w:r w:rsidR="00732D6E">
        <w:t xml:space="preserve">ach of you will fill out the assessment columns for each of the members of the team and turn those in to a </w:t>
      </w:r>
      <w:r w:rsidR="00732D6E">
        <w:rPr>
          <w:b/>
          <w:bCs/>
        </w:rPr>
        <w:t>separate</w:t>
      </w:r>
      <w:r w:rsidR="00732D6E">
        <w:t xml:space="preserve"> dropbox from the project itself.  You will create a copy of the team’s task list for each member of the team.  </w:t>
      </w:r>
      <w:r w:rsidR="00620D98">
        <w:t>For instance, i</w:t>
      </w:r>
      <w:r w:rsidR="00732D6E">
        <w:t>f there are three members of the team, each member of the team will turn in three copies of the team’s task list.</w:t>
      </w:r>
    </w:p>
    <w:p w14:paraId="4B9AB762" w14:textId="5353EDA4" w:rsidR="00732D6E" w:rsidRDefault="00732D6E" w:rsidP="00F871CF">
      <w:pPr>
        <w:pStyle w:val="DaveNormal"/>
      </w:pPr>
      <w:r>
        <w:t xml:space="preserve">A rating of 5 indicates that the given task was completed on time and met the needs of the project well.  A rating of 1 means that significant rework had to be done and or the deliverable was two days late or more.  The team </w:t>
      </w:r>
      <w:proofErr w:type="gramStart"/>
      <w:r>
        <w:t>as a whole can</w:t>
      </w:r>
      <w:proofErr w:type="gramEnd"/>
      <w:r>
        <w:t xml:space="preserve"> renegotiate due dates as necessary, but when the project gets turned in, all due dates must be finalized.</w:t>
      </w:r>
    </w:p>
    <w:p w14:paraId="55D0976D" w14:textId="43224C94" w:rsidR="00732D6E" w:rsidRDefault="00732D6E" w:rsidP="00F871CF">
      <w:pPr>
        <w:pStyle w:val="DaveNormal"/>
      </w:pPr>
      <w:r>
        <w:t>Some tasks that you ought to consider putting into your ask list might be:</w:t>
      </w:r>
    </w:p>
    <w:p w14:paraId="4415A57E" w14:textId="3DF35867" w:rsidR="00732D6E" w:rsidRDefault="00732D6E" w:rsidP="00732D6E">
      <w:pPr>
        <w:pStyle w:val="DaveNormal"/>
        <w:numPr>
          <w:ilvl w:val="0"/>
          <w:numId w:val="7"/>
        </w:numPr>
      </w:pPr>
      <w:r>
        <w:t>Test plan creation</w:t>
      </w:r>
      <w:r w:rsidR="00F41B8E">
        <w:t xml:space="preserve"> (this ends up serving a function like the Navigator in pair programming)</w:t>
      </w:r>
    </w:p>
    <w:p w14:paraId="15E09E83" w14:textId="65C08AA8" w:rsidR="00732D6E" w:rsidRDefault="00732D6E" w:rsidP="00732D6E">
      <w:pPr>
        <w:pStyle w:val="DaveNormal"/>
        <w:numPr>
          <w:ilvl w:val="0"/>
          <w:numId w:val="7"/>
        </w:numPr>
      </w:pPr>
      <w:r>
        <w:t>Quality check (executing and reporting the results of the test plan)</w:t>
      </w:r>
    </w:p>
    <w:p w14:paraId="241E0B4B" w14:textId="4138E928" w:rsidR="00732D6E" w:rsidRDefault="00732D6E" w:rsidP="00732D6E">
      <w:pPr>
        <w:pStyle w:val="DaveNormal"/>
        <w:numPr>
          <w:ilvl w:val="0"/>
          <w:numId w:val="7"/>
        </w:numPr>
      </w:pPr>
      <w:r>
        <w:t>Building the relation scheme diagram</w:t>
      </w:r>
    </w:p>
    <w:p w14:paraId="3F55708F" w14:textId="3B932DED" w:rsidR="00732D6E" w:rsidRDefault="00732D6E" w:rsidP="00732D6E">
      <w:pPr>
        <w:pStyle w:val="DaveNormal"/>
        <w:numPr>
          <w:ilvl w:val="0"/>
          <w:numId w:val="7"/>
        </w:numPr>
      </w:pPr>
      <w:r>
        <w:t>Project team lead</w:t>
      </w:r>
    </w:p>
    <w:p w14:paraId="1855B404" w14:textId="14032CA5" w:rsidR="00F41B8E" w:rsidRDefault="00F41B8E" w:rsidP="00732D6E">
      <w:pPr>
        <w:pStyle w:val="DaveNormal"/>
        <w:numPr>
          <w:ilvl w:val="0"/>
          <w:numId w:val="7"/>
        </w:numPr>
      </w:pPr>
      <w:r>
        <w:t>Managing the team issues log</w:t>
      </w:r>
    </w:p>
    <w:p w14:paraId="5CB8BA0C" w14:textId="0D02FE99" w:rsidR="00732D6E" w:rsidRDefault="00732D6E" w:rsidP="00732D6E">
      <w:pPr>
        <w:pStyle w:val="DaveNormal"/>
      </w:pPr>
      <w:r>
        <w:t>You will doubtless think of many others.</w:t>
      </w:r>
    </w:p>
    <w:p w14:paraId="5E75A070" w14:textId="77777777" w:rsidR="000E4F78" w:rsidRDefault="000E4F78" w:rsidP="00732D6E">
      <w:pPr>
        <w:pStyle w:val="DaveNormal"/>
      </w:pPr>
      <w:r>
        <w:t xml:space="preserve">Your individual grade will be calculated as follows: </w:t>
      </w:r>
    </w:p>
    <w:p w14:paraId="46EDF73E" w14:textId="0B9140F5" w:rsidR="000E4F78" w:rsidRDefault="000E4F78" w:rsidP="00732D6E">
      <w:pPr>
        <w:pStyle w:val="DaveNormal"/>
        <w:rPr>
          <w:rFonts w:eastAsiaTheme="minorEastAsia"/>
        </w:rPr>
      </w:pPr>
      <m:oMathPara>
        <m:oMath>
          <m:r>
            <w:rPr>
              <w:rFonts w:ascii="Cambria Math" w:hAnsi="Cambria Math"/>
            </w:rPr>
            <m:t xml:space="preserve">project total* </m:t>
          </m:r>
          <m:nary>
            <m:naryPr>
              <m:chr m:val="∑"/>
              <m:limLoc m:val="undOvr"/>
              <m:subHide m:val="1"/>
              <m:supHide m:val="1"/>
              <m:ctrlPr>
                <w:rPr>
                  <w:rFonts w:ascii="Cambria Math" w:hAnsi="Cambria Math"/>
                  <w:i/>
                </w:rPr>
              </m:ctrlPr>
            </m:naryPr>
            <m:sub/>
            <m:sup/>
            <m:e>
              <m:r>
                <w:rPr>
                  <w:rFonts w:ascii="Cambria Math" w:hAnsi="Cambria Math"/>
                </w:rPr>
                <m:t xml:space="preserve">% of project*#members* </m:t>
              </m:r>
              <m:f>
                <m:fPr>
                  <m:ctrlPr>
                    <w:rPr>
                      <w:rFonts w:ascii="Cambria Math" w:hAnsi="Cambria Math"/>
                      <w:i/>
                    </w:rPr>
                  </m:ctrlPr>
                </m:fPr>
                <m:num>
                  <m:r>
                    <w:rPr>
                      <w:rFonts w:ascii="Cambria Math" w:hAnsi="Cambria Math"/>
                    </w:rPr>
                    <m:t>average rating</m:t>
                  </m:r>
                </m:num>
                <m:den>
                  <m:r>
                    <w:rPr>
                      <w:rFonts w:ascii="Cambria Math" w:hAnsi="Cambria Math"/>
                    </w:rPr>
                    <m:t>5</m:t>
                  </m:r>
                </m:den>
              </m:f>
            </m:e>
          </m:nary>
        </m:oMath>
      </m:oMathPara>
    </w:p>
    <w:p w14:paraId="7222632D" w14:textId="58E1D60A" w:rsidR="000E4F78" w:rsidRDefault="000E4F78" w:rsidP="00732D6E">
      <w:pPr>
        <w:pStyle w:val="DaveNormal"/>
        <w:rPr>
          <w:rFonts w:eastAsiaTheme="minorEastAsia"/>
        </w:rPr>
      </w:pPr>
      <w:r>
        <w:rPr>
          <w:rFonts w:eastAsiaTheme="minorEastAsia"/>
        </w:rPr>
        <w:lastRenderedPageBreak/>
        <w:t xml:space="preserve">For instance, the project </w:t>
      </w:r>
      <w:proofErr w:type="gramStart"/>
      <w:r>
        <w:rPr>
          <w:rFonts w:eastAsiaTheme="minorEastAsia"/>
        </w:rPr>
        <w:t>as a whole is</w:t>
      </w:r>
      <w:proofErr w:type="gramEnd"/>
      <w:r>
        <w:rPr>
          <w:rFonts w:eastAsiaTheme="minorEastAsia"/>
        </w:rPr>
        <w:t xml:space="preserve"> worth 40 points.  If your team nets 35 points for the project, and you had three tasks assigned to you: one worth 20% of the project and the other two worth 5% of the project overall.  </w:t>
      </w:r>
      <w:r w:rsidR="00C921C3">
        <w:rPr>
          <w:rFonts w:eastAsiaTheme="minorEastAsia"/>
        </w:rPr>
        <w:t>Let us</w:t>
      </w:r>
      <w:r>
        <w:rPr>
          <w:rFonts w:eastAsiaTheme="minorEastAsia"/>
        </w:rPr>
        <w:t xml:space="preserve"> say that you got a rating of 4 on the first task assigned you and a 5 on the other two.  And that there are three team members in your project.  Then your score would be:</w:t>
      </w:r>
    </w:p>
    <w:p w14:paraId="365C5757" w14:textId="6ADD18AB" w:rsidR="000E4F78" w:rsidRDefault="000E4F78" w:rsidP="00732D6E">
      <w:pPr>
        <w:pStyle w:val="DaveNormal"/>
      </w:pPr>
      <w:r>
        <w:t xml:space="preserve">35 * </w:t>
      </w:r>
      <w:r w:rsidR="0094368A">
        <w:t>[(</w:t>
      </w:r>
      <w:r>
        <w:t xml:space="preserve">.2 </w:t>
      </w:r>
      <w:r w:rsidR="0094368A">
        <w:t xml:space="preserve">* 3 * 4/5) + (.05 * 3 * 5/5) + (.05 * 3 * 5/5)] = 22.05 points.  This person lost out because the project </w:t>
      </w:r>
      <w:proofErr w:type="gramStart"/>
      <w:r w:rsidR="0094368A">
        <w:t>as a whole only</w:t>
      </w:r>
      <w:proofErr w:type="gramEnd"/>
      <w:r w:rsidR="0094368A">
        <w:t xml:space="preserve"> netted 35 points, this team member was only responsible for 30% of the project and ideally each team member would be responsible for close to 33%, and they only rated a 4 out of 5 on their 20% task.</w:t>
      </w:r>
    </w:p>
    <w:p w14:paraId="3F084C8F" w14:textId="38D15F68" w:rsidR="00C921C3" w:rsidRPr="00732D6E" w:rsidRDefault="00C921C3" w:rsidP="00732D6E">
      <w:pPr>
        <w:pStyle w:val="DaveNormal"/>
      </w:pPr>
      <w:r>
        <w:t>You will likely have far more than three tasks assigned to you for this project, but this gives you an idea of how the rating will work out.  I recommend that the team first lay out the tasks and the percentages and due dates.  Then ask for volunteers for the various tasks.  Renegotiating the percentages is possible, but it is best to get that done as early in the project as possible.</w:t>
      </w:r>
      <w:r w:rsidR="00620D98">
        <w:t xml:space="preserve">  If you want to be quality conscious, the team can create its own spreadsheet of tasks, and criteria to be applied to that work product to rate the assignee a 5, 4, 3, 2, or 1.  If it were me, I would do that before anyone volunteered.</w:t>
      </w:r>
    </w:p>
    <w:tbl>
      <w:tblPr>
        <w:tblStyle w:val="TableGrid"/>
        <w:tblW w:w="0" w:type="auto"/>
        <w:tblLook w:val="04A0" w:firstRow="1" w:lastRow="0" w:firstColumn="1" w:lastColumn="0" w:noHBand="0" w:noVBand="1"/>
      </w:tblPr>
      <w:tblGrid>
        <w:gridCol w:w="4192"/>
        <w:gridCol w:w="854"/>
        <w:gridCol w:w="986"/>
        <w:gridCol w:w="1182"/>
        <w:gridCol w:w="428"/>
        <w:gridCol w:w="428"/>
        <w:gridCol w:w="428"/>
        <w:gridCol w:w="428"/>
        <w:gridCol w:w="424"/>
      </w:tblGrid>
      <w:tr w:rsidR="00732D6E" w14:paraId="3511FD20" w14:textId="77777777" w:rsidTr="00732D6E">
        <w:tc>
          <w:tcPr>
            <w:tcW w:w="4225" w:type="dxa"/>
            <w:vMerge w:val="restart"/>
          </w:tcPr>
          <w:p w14:paraId="1ACDF4EA" w14:textId="78DE2D23" w:rsidR="00732D6E" w:rsidRDefault="00732D6E" w:rsidP="00F871CF">
            <w:pPr>
              <w:pStyle w:val="DaveNormal"/>
            </w:pPr>
            <w:r>
              <w:t>Task Description</w:t>
            </w:r>
          </w:p>
        </w:tc>
        <w:tc>
          <w:tcPr>
            <w:tcW w:w="810" w:type="dxa"/>
            <w:vMerge w:val="restart"/>
          </w:tcPr>
          <w:p w14:paraId="66853450" w14:textId="7E1E4B7F" w:rsidR="00732D6E" w:rsidRDefault="00732D6E" w:rsidP="00F871CF">
            <w:pPr>
              <w:pStyle w:val="DaveNormal"/>
            </w:pPr>
            <w:r>
              <w:t xml:space="preserve">% </w:t>
            </w:r>
            <w:proofErr w:type="gramStart"/>
            <w:r>
              <w:t>of</w:t>
            </w:r>
            <w:proofErr w:type="gramEnd"/>
            <w:r>
              <w:t xml:space="preserve"> total project</w:t>
            </w:r>
          </w:p>
        </w:tc>
        <w:tc>
          <w:tcPr>
            <w:tcW w:w="990" w:type="dxa"/>
            <w:vMerge w:val="restart"/>
          </w:tcPr>
          <w:p w14:paraId="5756018C" w14:textId="1499ACC1" w:rsidR="00732D6E" w:rsidRDefault="00732D6E" w:rsidP="00F871CF">
            <w:pPr>
              <w:pStyle w:val="DaveNormal"/>
            </w:pPr>
            <w:r>
              <w:t>Due Date</w:t>
            </w:r>
          </w:p>
        </w:tc>
        <w:tc>
          <w:tcPr>
            <w:tcW w:w="1184" w:type="dxa"/>
            <w:vMerge w:val="restart"/>
          </w:tcPr>
          <w:p w14:paraId="6A3968C8" w14:textId="5E8CB704" w:rsidR="00732D6E" w:rsidRDefault="00732D6E" w:rsidP="00F871CF">
            <w:pPr>
              <w:pStyle w:val="DaveNormal"/>
            </w:pPr>
            <w:r>
              <w:t>Assigned team member #</w:t>
            </w:r>
          </w:p>
        </w:tc>
        <w:tc>
          <w:tcPr>
            <w:tcW w:w="2141" w:type="dxa"/>
            <w:gridSpan w:val="5"/>
          </w:tcPr>
          <w:p w14:paraId="7F1DCB6C" w14:textId="53B1664C" w:rsidR="00732D6E" w:rsidRDefault="00732D6E" w:rsidP="00F871CF">
            <w:pPr>
              <w:pStyle w:val="DaveNormal"/>
            </w:pPr>
            <w:r>
              <w:t>How well did the assigned team member execute?</w:t>
            </w:r>
          </w:p>
        </w:tc>
      </w:tr>
      <w:tr w:rsidR="00732D6E" w14:paraId="361C1DE7" w14:textId="77777777" w:rsidTr="00732D6E">
        <w:tc>
          <w:tcPr>
            <w:tcW w:w="4225" w:type="dxa"/>
            <w:vMerge/>
          </w:tcPr>
          <w:p w14:paraId="1053EC16" w14:textId="77777777" w:rsidR="00732D6E" w:rsidRDefault="00732D6E" w:rsidP="00F871CF">
            <w:pPr>
              <w:pStyle w:val="DaveNormal"/>
            </w:pPr>
          </w:p>
        </w:tc>
        <w:tc>
          <w:tcPr>
            <w:tcW w:w="810" w:type="dxa"/>
            <w:vMerge/>
          </w:tcPr>
          <w:p w14:paraId="7E94BA44" w14:textId="77777777" w:rsidR="00732D6E" w:rsidRDefault="00732D6E" w:rsidP="00F871CF">
            <w:pPr>
              <w:pStyle w:val="DaveNormal"/>
            </w:pPr>
          </w:p>
        </w:tc>
        <w:tc>
          <w:tcPr>
            <w:tcW w:w="990" w:type="dxa"/>
            <w:vMerge/>
          </w:tcPr>
          <w:p w14:paraId="2ABAC9D7" w14:textId="77777777" w:rsidR="00732D6E" w:rsidRDefault="00732D6E" w:rsidP="00F871CF">
            <w:pPr>
              <w:pStyle w:val="DaveNormal"/>
            </w:pPr>
          </w:p>
        </w:tc>
        <w:tc>
          <w:tcPr>
            <w:tcW w:w="1184" w:type="dxa"/>
            <w:vMerge/>
          </w:tcPr>
          <w:p w14:paraId="5ADDF407" w14:textId="77777777" w:rsidR="00732D6E" w:rsidRDefault="00732D6E" w:rsidP="00F871CF">
            <w:pPr>
              <w:pStyle w:val="DaveNormal"/>
            </w:pPr>
          </w:p>
        </w:tc>
        <w:tc>
          <w:tcPr>
            <w:tcW w:w="429" w:type="dxa"/>
          </w:tcPr>
          <w:p w14:paraId="0FE78FDB" w14:textId="538FB25B" w:rsidR="00732D6E" w:rsidRDefault="00732D6E" w:rsidP="00F871CF">
            <w:pPr>
              <w:pStyle w:val="DaveNormal"/>
            </w:pPr>
            <w:r>
              <w:t>5</w:t>
            </w:r>
          </w:p>
        </w:tc>
        <w:tc>
          <w:tcPr>
            <w:tcW w:w="429" w:type="dxa"/>
          </w:tcPr>
          <w:p w14:paraId="418679D5" w14:textId="4ABA30B7" w:rsidR="00732D6E" w:rsidRDefault="00732D6E" w:rsidP="00F871CF">
            <w:pPr>
              <w:pStyle w:val="DaveNormal"/>
            </w:pPr>
            <w:r>
              <w:t>4</w:t>
            </w:r>
          </w:p>
        </w:tc>
        <w:tc>
          <w:tcPr>
            <w:tcW w:w="429" w:type="dxa"/>
          </w:tcPr>
          <w:p w14:paraId="5EFCBFD6" w14:textId="63EBA648" w:rsidR="00732D6E" w:rsidRDefault="00732D6E" w:rsidP="00F871CF">
            <w:pPr>
              <w:pStyle w:val="DaveNormal"/>
            </w:pPr>
            <w:r>
              <w:t>3</w:t>
            </w:r>
          </w:p>
        </w:tc>
        <w:tc>
          <w:tcPr>
            <w:tcW w:w="429" w:type="dxa"/>
          </w:tcPr>
          <w:p w14:paraId="21585E51" w14:textId="62571523" w:rsidR="00732D6E" w:rsidRDefault="00732D6E" w:rsidP="00F871CF">
            <w:pPr>
              <w:pStyle w:val="DaveNormal"/>
            </w:pPr>
            <w:r>
              <w:t>2</w:t>
            </w:r>
          </w:p>
        </w:tc>
        <w:tc>
          <w:tcPr>
            <w:tcW w:w="425" w:type="dxa"/>
          </w:tcPr>
          <w:p w14:paraId="562720A4" w14:textId="41D2B8A8" w:rsidR="00732D6E" w:rsidRDefault="00732D6E" w:rsidP="00F871CF">
            <w:pPr>
              <w:pStyle w:val="DaveNormal"/>
            </w:pPr>
            <w:r>
              <w:t>1</w:t>
            </w:r>
          </w:p>
        </w:tc>
      </w:tr>
      <w:tr w:rsidR="00F871CF" w14:paraId="569FD629" w14:textId="77777777" w:rsidTr="00732D6E">
        <w:tc>
          <w:tcPr>
            <w:tcW w:w="4225" w:type="dxa"/>
          </w:tcPr>
          <w:p w14:paraId="0E287717" w14:textId="77777777" w:rsidR="00F871CF" w:rsidRDefault="00F871CF" w:rsidP="00F871CF">
            <w:pPr>
              <w:pStyle w:val="DaveNormal"/>
            </w:pPr>
          </w:p>
        </w:tc>
        <w:tc>
          <w:tcPr>
            <w:tcW w:w="810" w:type="dxa"/>
          </w:tcPr>
          <w:p w14:paraId="4923315A" w14:textId="77777777" w:rsidR="00F871CF" w:rsidRDefault="00F871CF" w:rsidP="00F871CF">
            <w:pPr>
              <w:pStyle w:val="DaveNormal"/>
            </w:pPr>
          </w:p>
        </w:tc>
        <w:tc>
          <w:tcPr>
            <w:tcW w:w="990" w:type="dxa"/>
          </w:tcPr>
          <w:p w14:paraId="4EDF52A9" w14:textId="1F34D6DA" w:rsidR="00F871CF" w:rsidRDefault="00F871CF" w:rsidP="00F871CF">
            <w:pPr>
              <w:pStyle w:val="DaveNormal"/>
            </w:pPr>
          </w:p>
        </w:tc>
        <w:tc>
          <w:tcPr>
            <w:tcW w:w="1184" w:type="dxa"/>
          </w:tcPr>
          <w:p w14:paraId="416D6541" w14:textId="198643AF" w:rsidR="00F871CF" w:rsidRDefault="00F871CF" w:rsidP="00F871CF">
            <w:pPr>
              <w:pStyle w:val="DaveNormal"/>
            </w:pPr>
          </w:p>
        </w:tc>
        <w:tc>
          <w:tcPr>
            <w:tcW w:w="429" w:type="dxa"/>
          </w:tcPr>
          <w:p w14:paraId="1CD2356C" w14:textId="77777777" w:rsidR="00F871CF" w:rsidRDefault="00F871CF" w:rsidP="00F871CF">
            <w:pPr>
              <w:pStyle w:val="DaveNormal"/>
            </w:pPr>
          </w:p>
        </w:tc>
        <w:tc>
          <w:tcPr>
            <w:tcW w:w="429" w:type="dxa"/>
          </w:tcPr>
          <w:p w14:paraId="47583CA9" w14:textId="77777777" w:rsidR="00F871CF" w:rsidRDefault="00F871CF" w:rsidP="00F871CF">
            <w:pPr>
              <w:pStyle w:val="DaveNormal"/>
            </w:pPr>
          </w:p>
        </w:tc>
        <w:tc>
          <w:tcPr>
            <w:tcW w:w="429" w:type="dxa"/>
          </w:tcPr>
          <w:p w14:paraId="1F1C03BA" w14:textId="77777777" w:rsidR="00F871CF" w:rsidRDefault="00F871CF" w:rsidP="00F871CF">
            <w:pPr>
              <w:pStyle w:val="DaveNormal"/>
            </w:pPr>
          </w:p>
        </w:tc>
        <w:tc>
          <w:tcPr>
            <w:tcW w:w="429" w:type="dxa"/>
          </w:tcPr>
          <w:p w14:paraId="10C7B25E" w14:textId="77777777" w:rsidR="00F871CF" w:rsidRDefault="00F871CF" w:rsidP="00F871CF">
            <w:pPr>
              <w:pStyle w:val="DaveNormal"/>
            </w:pPr>
          </w:p>
        </w:tc>
        <w:tc>
          <w:tcPr>
            <w:tcW w:w="425" w:type="dxa"/>
          </w:tcPr>
          <w:p w14:paraId="581271AD" w14:textId="77777777" w:rsidR="00F871CF" w:rsidRDefault="00F871CF" w:rsidP="00F871CF">
            <w:pPr>
              <w:pStyle w:val="DaveNormal"/>
            </w:pPr>
          </w:p>
        </w:tc>
      </w:tr>
    </w:tbl>
    <w:p w14:paraId="167BE75F" w14:textId="77777777" w:rsidR="00F871CF" w:rsidRPr="00221D1D" w:rsidRDefault="00F871CF" w:rsidP="00F871CF">
      <w:pPr>
        <w:pStyle w:val="DaveNormal"/>
      </w:pPr>
    </w:p>
    <w:sectPr w:rsidR="00F871CF" w:rsidRPr="00221D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62BF" w14:textId="77777777" w:rsidR="007A2F1D" w:rsidRDefault="007A2F1D" w:rsidP="00DD79CC">
      <w:pPr>
        <w:spacing w:after="0" w:line="240" w:lineRule="auto"/>
      </w:pPr>
      <w:r>
        <w:separator/>
      </w:r>
    </w:p>
  </w:endnote>
  <w:endnote w:type="continuationSeparator" w:id="0">
    <w:p w14:paraId="41706BDE" w14:textId="77777777" w:rsidR="007A2F1D" w:rsidRDefault="007A2F1D"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7F36" w14:textId="11BCDDCC" w:rsidR="00DD79CC" w:rsidRDefault="007A2F1D">
    <w:pPr>
      <w:pStyle w:val="Footer"/>
    </w:pPr>
    <w:r>
      <w:fldChar w:fldCharType="begin"/>
    </w:r>
    <w:r>
      <w:instrText xml:space="preserve"> FILENAME   \* MERGEFORMAT </w:instrText>
    </w:r>
    <w:r>
      <w:fldChar w:fldCharType="separate"/>
    </w:r>
    <w:r w:rsidR="005565E8">
      <w:rPr>
        <w:noProof/>
      </w:rPr>
      <w:t>CECS 323 Assignment Roster.docx</w:t>
    </w:r>
    <w:r>
      <w:rPr>
        <w:noProof/>
      </w:rPr>
      <w:fldChar w:fldCharType="end"/>
    </w:r>
    <w:r w:rsidR="00DD79CC">
      <w:ptab w:relativeTo="margin" w:alignment="center" w:leader="none"/>
    </w:r>
    <w:r>
      <w:fldChar w:fldCharType="begin"/>
    </w:r>
    <w:r>
      <w:instrText xml:space="preserve"> SAVEDATE   \* MERGEFORMAT </w:instrText>
    </w:r>
    <w:r>
      <w:fldChar w:fldCharType="separate"/>
    </w:r>
    <w:r w:rsidR="006157D1">
      <w:rPr>
        <w:noProof/>
      </w:rPr>
      <w:t>6/7/2021 10:52:00 AM</w:t>
    </w:r>
    <w:r>
      <w:rPr>
        <w:noProof/>
      </w:rPr>
      <w:fldChar w:fldCharType="end"/>
    </w:r>
    <w:r w:rsidR="00DD79CC">
      <w:ptab w:relativeTo="margin" w:alignment="right" w:leader="none"/>
    </w:r>
    <w:r w:rsidR="008E4223">
      <w:fldChar w:fldCharType="begin"/>
    </w:r>
    <w:r w:rsidR="008E4223">
      <w:instrText xml:space="preserve"> PAGE  \* Arabic  \* MERGEFORMAT </w:instrText>
    </w:r>
    <w:r w:rsidR="008E4223">
      <w:fldChar w:fldCharType="separate"/>
    </w:r>
    <w:r w:rsidR="00221D1D">
      <w:rPr>
        <w:noProof/>
      </w:rPr>
      <w:t>1</w:t>
    </w:r>
    <w:r w:rsidR="008E422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B5444" w14:textId="77777777" w:rsidR="007A2F1D" w:rsidRDefault="007A2F1D" w:rsidP="00DD79CC">
      <w:pPr>
        <w:spacing w:after="0" w:line="240" w:lineRule="auto"/>
      </w:pPr>
      <w:r>
        <w:separator/>
      </w:r>
    </w:p>
  </w:footnote>
  <w:footnote w:type="continuationSeparator" w:id="0">
    <w:p w14:paraId="5FA7F6AE" w14:textId="77777777" w:rsidR="007A2F1D" w:rsidRDefault="007A2F1D" w:rsidP="00DD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D28EE"/>
    <w:multiLevelType w:val="hybridMultilevel"/>
    <w:tmpl w:val="FFB8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727129">
    <w:abstractNumId w:val="2"/>
  </w:num>
  <w:num w:numId="2" w16cid:durableId="1754469177">
    <w:abstractNumId w:val="3"/>
  </w:num>
  <w:num w:numId="3" w16cid:durableId="2140688198">
    <w:abstractNumId w:val="4"/>
  </w:num>
  <w:num w:numId="4" w16cid:durableId="1029838321">
    <w:abstractNumId w:val="1"/>
  </w:num>
  <w:num w:numId="5" w16cid:durableId="39404358">
    <w:abstractNumId w:val="0"/>
  </w:num>
  <w:num w:numId="6" w16cid:durableId="1360358068">
    <w:abstractNumId w:val="5"/>
  </w:num>
  <w:num w:numId="7" w16cid:durableId="1599873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CF"/>
    <w:rsid w:val="000E4F78"/>
    <w:rsid w:val="001669AC"/>
    <w:rsid w:val="001F0162"/>
    <w:rsid w:val="001F235A"/>
    <w:rsid w:val="00221D1D"/>
    <w:rsid w:val="002671FB"/>
    <w:rsid w:val="002D52D3"/>
    <w:rsid w:val="00301DC5"/>
    <w:rsid w:val="003255E6"/>
    <w:rsid w:val="004F36DE"/>
    <w:rsid w:val="00533115"/>
    <w:rsid w:val="005565E8"/>
    <w:rsid w:val="006157D1"/>
    <w:rsid w:val="00620D98"/>
    <w:rsid w:val="006E2894"/>
    <w:rsid w:val="007311F1"/>
    <w:rsid w:val="00732D6E"/>
    <w:rsid w:val="007A2F1D"/>
    <w:rsid w:val="008D7D94"/>
    <w:rsid w:val="008E4223"/>
    <w:rsid w:val="0094368A"/>
    <w:rsid w:val="009504C5"/>
    <w:rsid w:val="009D1CBC"/>
    <w:rsid w:val="00B41637"/>
    <w:rsid w:val="00B52208"/>
    <w:rsid w:val="00C53E41"/>
    <w:rsid w:val="00C921C3"/>
    <w:rsid w:val="00D61DC6"/>
    <w:rsid w:val="00D6742E"/>
    <w:rsid w:val="00DD79CC"/>
    <w:rsid w:val="00E0206D"/>
    <w:rsid w:val="00F41B8E"/>
    <w:rsid w:val="00F871CF"/>
    <w:rsid w:val="00FA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679CD"/>
  <w15:chartTrackingRefBased/>
  <w15:docId w15:val="{A2123859-065C-4032-BC82-5C37DFD1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table" w:styleId="TableGrid">
    <w:name w:val="Table Grid"/>
    <w:basedOn w:val="TableNormal"/>
    <w:uiPriority w:val="39"/>
    <w:rsid w:val="00F8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F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51960-CF54-4ABA-AB33-085A0EFD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Template>
  <TotalTime>2</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Ashton Mulkey</cp:lastModifiedBy>
  <cp:revision>3</cp:revision>
  <cp:lastPrinted>2021-06-07T17:23:00Z</cp:lastPrinted>
  <dcterms:created xsi:type="dcterms:W3CDTF">2022-04-08T00:02:00Z</dcterms:created>
  <dcterms:modified xsi:type="dcterms:W3CDTF">2022-04-08T00:04:00Z</dcterms:modified>
</cp:coreProperties>
</file>